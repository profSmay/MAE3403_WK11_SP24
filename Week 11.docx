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3CF7" w14:textId="77777777" w:rsidR="00BF321C" w:rsidRDefault="00BF321C" w:rsidP="0048206A"/>
    <w:p w14:paraId="56169EC7" w14:textId="79C47C91" w:rsidR="007F5D32" w:rsidRDefault="00564B51" w:rsidP="0048206A">
      <w:r>
        <w:t xml:space="preserve">Last week we discussed remedial English in a way.  This week, we are discussing remedial art class.  We want to draw a figure on our GUI using lines and shapes.  We imagine having a set of </w:t>
      </w:r>
      <w:r w:rsidRPr="00564B51">
        <w:rPr>
          <w:b/>
        </w:rPr>
        <w:t>(colored) pencils or pens</w:t>
      </w:r>
      <w:r w:rsidR="008A7FED">
        <w:rPr>
          <w:b/>
        </w:rPr>
        <w:t xml:space="preserve"> (for drawing lines)</w:t>
      </w:r>
      <w:r>
        <w:t xml:space="preserve">, </w:t>
      </w:r>
      <w:r w:rsidRPr="00564B51">
        <w:rPr>
          <w:b/>
        </w:rPr>
        <w:t>paint brushes</w:t>
      </w:r>
      <w:r w:rsidR="008A7FED">
        <w:rPr>
          <w:b/>
        </w:rPr>
        <w:t xml:space="preserve"> (for filling in shapes)</w:t>
      </w:r>
      <w:r>
        <w:t xml:space="preserve">, </w:t>
      </w:r>
      <w:r w:rsidRPr="00564B51">
        <w:rPr>
          <w:b/>
        </w:rPr>
        <w:t>paint</w:t>
      </w:r>
      <w:r w:rsidR="008A7FED">
        <w:rPr>
          <w:b/>
        </w:rPr>
        <w:t xml:space="preserve"> (i.e., colors, polka dots, etc.)</w:t>
      </w:r>
      <w:r>
        <w:t xml:space="preserve">, and a </w:t>
      </w:r>
      <w:r w:rsidRPr="00564B51">
        <w:rPr>
          <w:b/>
        </w:rPr>
        <w:t>piece of paper or canvas</w:t>
      </w:r>
      <w:r>
        <w:t xml:space="preserve"> on which to create our art.  Some other tools in our engineering art kit might include a straight edge/ruler for drawing lines of particular length, graph paper with a grid of fixed size for easily locating points on the 2-D paper, a protractor for measuring angles, and a compass for drawing arcs.</w:t>
      </w:r>
      <w:r w:rsidR="007F5D32">
        <w:t xml:space="preserve">  Animation on the computer is essentially like a flip cartoon book you might have made as a child, where each frame </w:t>
      </w:r>
      <w:r w:rsidR="008A7FED">
        <w:t xml:space="preserve">can be </w:t>
      </w:r>
      <w:r w:rsidR="007F5D32">
        <w:t>drawn with a slight difference from the previous frame.  When you flip the pages, you see the animation happen.  This is effectively what a computer does, but with much more intricate images and very fast flipping of the pages.</w:t>
      </w:r>
    </w:p>
    <w:p w14:paraId="3CD62A56" w14:textId="77777777" w:rsidR="007F5D32" w:rsidRDefault="005B4D15" w:rsidP="0048206A">
      <w:r>
        <w:t xml:space="preserve">  </w:t>
      </w:r>
    </w:p>
    <w:p w14:paraId="7F22EA3F" w14:textId="77777777" w:rsidR="00564B51" w:rsidRDefault="005B4D15" w:rsidP="0048206A">
      <w:r>
        <w:t xml:space="preserve">Let’s do a quick example of sketching a </w:t>
      </w:r>
      <w:r w:rsidR="007F5D32">
        <w:t xml:space="preserve">static </w:t>
      </w:r>
      <w:r>
        <w:t>truss:</w:t>
      </w:r>
    </w:p>
    <w:p w14:paraId="79817E40" w14:textId="77777777" w:rsidR="005B4D15" w:rsidRDefault="005B4D15" w:rsidP="0048206A"/>
    <w:p w14:paraId="77D557C1" w14:textId="0542B19F" w:rsidR="005B4D15" w:rsidRDefault="005B4D15" w:rsidP="0048206A">
      <w:r>
        <w:rPr>
          <w:b/>
          <w:i/>
        </w:rPr>
        <w:t>Example</w:t>
      </w:r>
      <w:r>
        <w:t>: A Truss (from HW8</w:t>
      </w:r>
      <w:r w:rsidR="008A7FED">
        <w:t xml:space="preserve"> SP20</w:t>
      </w:r>
      <w:r>
        <w:t>)</w:t>
      </w:r>
    </w:p>
    <w:p w14:paraId="4E9486B7" w14:textId="77777777" w:rsidR="005B4D15" w:rsidRDefault="005B4D15" w:rsidP="0048206A"/>
    <w:p w14:paraId="33010135" w14:textId="77777777" w:rsidR="005B4D15" w:rsidRDefault="005B4D15" w:rsidP="0048206A">
      <w:r w:rsidRPr="005B4D15">
        <w:rPr>
          <w:noProof/>
        </w:rPr>
        <w:drawing>
          <wp:inline distT="0" distB="0" distL="0" distR="0" wp14:anchorId="7B19CFB6" wp14:editId="28427DD1">
            <wp:extent cx="2130984" cy="143632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7655" cy="144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D15">
        <w:rPr>
          <w:noProof/>
        </w:rPr>
        <w:drawing>
          <wp:inline distT="0" distB="0" distL="0" distR="0" wp14:anchorId="19E188C7" wp14:editId="7C490990">
            <wp:extent cx="2805991" cy="14169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154" cy="14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2937" w14:textId="77777777" w:rsidR="005B4D15" w:rsidRDefault="005B4D15" w:rsidP="0048206A"/>
    <w:p w14:paraId="10721074" w14:textId="77777777" w:rsidR="005B4D15" w:rsidRDefault="005B4D15" w:rsidP="0048206A">
      <w:r>
        <w:t>From out previous homework, I might want to sketch this truss so I can see what it looks like.  On engineering graph paper, I would sketch it as follows:</w:t>
      </w:r>
    </w:p>
    <w:p w14:paraId="02EDF415" w14:textId="77777777" w:rsidR="007F5D32" w:rsidRDefault="00733415" w:rsidP="0048206A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1900E043" wp14:editId="51A8230F">
                <wp:simplePos x="0" y="0"/>
                <wp:positionH relativeFrom="column">
                  <wp:posOffset>17780</wp:posOffset>
                </wp:positionH>
                <wp:positionV relativeFrom="paragraph">
                  <wp:posOffset>128905</wp:posOffset>
                </wp:positionV>
                <wp:extent cx="2232660" cy="734060"/>
                <wp:effectExtent l="0" t="0" r="15240" b="27940"/>
                <wp:wrapSquare wrapText="bothSides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g:wgp>
                        <wpg:cNvPr id="25" name="Group 25"/>
                        <wpg:cNvGrpSpPr/>
                        <wpg:grpSpPr>
                          <a:xfrm>
                            <a:off x="35999" y="0"/>
                            <a:ext cx="2181225" cy="698678"/>
                            <a:chOff x="0" y="187564"/>
                            <a:chExt cx="2181309" cy="698903"/>
                          </a:xfrm>
                        </wpg:grpSpPr>
                        <wps:wsp>
                          <wps:cNvPr id="27" name="Straight Connector 27"/>
                          <wps:cNvCnPr>
                            <a:endCxn id="31" idx="1"/>
                          </wps:cNvCnPr>
                          <wps:spPr>
                            <a:xfrm>
                              <a:off x="495708" y="331284"/>
                              <a:ext cx="342973" cy="3896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0" y="187564"/>
                              <a:ext cx="2181309" cy="698903"/>
                              <a:chOff x="0" y="187564"/>
                              <a:chExt cx="2181309" cy="698903"/>
                            </a:xfrm>
                          </wpg:grpSpPr>
                          <wpg:grpSp>
                            <wpg:cNvPr id="28" name="Group 28"/>
                            <wpg:cNvGrpSpPr/>
                            <wpg:grpSpPr>
                              <a:xfrm>
                                <a:off x="0" y="187564"/>
                                <a:ext cx="2181309" cy="698903"/>
                                <a:chOff x="0" y="187564"/>
                                <a:chExt cx="2181309" cy="698903"/>
                              </a:xfrm>
                            </wpg:grpSpPr>
                            <wps:wsp>
                              <wps:cNvPr id="34" name="Text Box 9"/>
                              <wps:cNvSpPr txBox="1"/>
                              <wps:spPr>
                                <a:xfrm>
                                  <a:off x="0" y="757202"/>
                                  <a:ext cx="408940" cy="118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04311A" w14:textId="77777777" w:rsidR="00733415" w:rsidRDefault="00733415" w:rsidP="0073341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Cambria" w:eastAsia="Calibri" w:hAnsi="Cambria"/>
                                        <w:sz w:val="16"/>
                                        <w:szCs w:val="16"/>
                                      </w:rPr>
                                      <w:t>Left (0,0)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10"/>
                              <wps:cNvSpPr txBox="1"/>
                              <wps:spPr>
                                <a:xfrm>
                                  <a:off x="219750" y="187564"/>
                                  <a:ext cx="604520" cy="117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856118" w14:textId="77777777" w:rsidR="00733415" w:rsidRDefault="00733415" w:rsidP="0073341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Cambria" w:eastAsia="Calibri" w:hAnsi="Cambria"/>
                                        <w:sz w:val="16"/>
                                        <w:szCs w:val="16"/>
                                      </w:rPr>
                                      <w:t>B (60,103.92)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11"/>
                              <wps:cNvSpPr txBox="1"/>
                              <wps:spPr>
                                <a:xfrm>
                                  <a:off x="1597109" y="753254"/>
                                  <a:ext cx="584200" cy="133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527EA7" w14:textId="77777777" w:rsidR="00733415" w:rsidRDefault="00733415" w:rsidP="0073341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Cambria" w:eastAsia="Calibri" w:hAnsi="Cambria"/>
                                        <w:sz w:val="16"/>
                                        <w:szCs w:val="16"/>
                                      </w:rPr>
                                      <w:t>Right (240,0)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Text Box 12"/>
                              <wps:cNvSpPr txBox="1"/>
                              <wps:spPr>
                                <a:xfrm>
                                  <a:off x="867280" y="757177"/>
                                  <a:ext cx="409575" cy="118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F0E3E89" w14:textId="77777777" w:rsidR="00733415" w:rsidRDefault="00733415" w:rsidP="0073341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Cambria" w:eastAsia="Calibri" w:hAnsi="Cambria"/>
                                        <w:sz w:val="16"/>
                                        <w:szCs w:val="16"/>
                                      </w:rPr>
                                      <w:t>C (120,0)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Text Box 13"/>
                              <wps:cNvSpPr txBox="1"/>
                              <wps:spPr>
                                <a:xfrm>
                                  <a:off x="1142843" y="187564"/>
                                  <a:ext cx="665480" cy="118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399323E" w14:textId="77777777" w:rsidR="00733415" w:rsidRDefault="00733415" w:rsidP="0073341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both"/>
                                    </w:pPr>
                                    <w:r>
                                      <w:rPr>
                                        <w:rFonts w:ascii="Cambria" w:eastAsia="Calibri" w:hAnsi="Cambria"/>
                                        <w:sz w:val="16"/>
                                        <w:szCs w:val="16"/>
                                      </w:rPr>
                                      <w:t>D (180,103.92)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V="1">
                                  <a:off x="137356" y="351896"/>
                                  <a:ext cx="350646" cy="3859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/>
                              <wps:cNvCnPr/>
                              <wps:spPr>
                                <a:xfrm flipV="1">
                                  <a:off x="141281" y="737799"/>
                                  <a:ext cx="7136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>
                                <a:endCxn id="33" idx="3"/>
                              </wps:cNvCnPr>
                              <wps:spPr>
                                <a:xfrm flipV="1">
                                  <a:off x="855533" y="362355"/>
                                  <a:ext cx="332427" cy="3595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V="1">
                                  <a:off x="855533" y="737799"/>
                                  <a:ext cx="710328" cy="39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>
                                <a:stCxn id="33" idx="5"/>
                              </wps:cNvCnPr>
                              <wps:spPr>
                                <a:xfrm>
                                  <a:off x="1220288" y="362355"/>
                                  <a:ext cx="346001" cy="3596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9" name="Oval 29"/>
                            <wps:cNvSpPr/>
                            <wps:spPr>
                              <a:xfrm>
                                <a:off x="117734" y="714252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Oval 30"/>
                            <wps:cNvSpPr/>
                            <wps:spPr>
                              <a:xfrm>
                                <a:off x="1542314" y="714252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Oval 31"/>
                            <wps:cNvSpPr/>
                            <wps:spPr>
                              <a:xfrm>
                                <a:off x="831986" y="714252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Oval 32"/>
                            <wps:cNvSpPr/>
                            <wps:spPr>
                              <a:xfrm>
                                <a:off x="474444" y="318625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Oval 33"/>
                            <wps:cNvSpPr/>
                            <wps:spPr>
                              <a:xfrm>
                                <a:off x="1181264" y="323331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45" name="Straight Connector 45"/>
                        <wps:cNvCnPr>
                          <a:stCxn id="32" idx="6"/>
                          <a:endCxn id="33" idx="2"/>
                        </wps:cNvCnPr>
                        <wps:spPr>
                          <a:xfrm>
                            <a:off x="556142" y="153871"/>
                            <a:ext cx="661076" cy="47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00E043" id="Canvas 24" o:spid="_x0000_s1026" editas="canvas" style="position:absolute;left:0;text-align:left;margin-left:1.4pt;margin-top:10.15pt;width:175.8pt;height:57.8pt;z-index:251658240;mso-width-relative:margin;mso-height-relative:margin" coordsize="22326,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2326;height:7340;visibility:visible;mso-wrap-style:square" stroked="t" strokecolor="#5b9bd5 [3204]">
                  <v:fill o:detectmouseclick="t"/>
                  <v:path o:connecttype="none"/>
                </v:shape>
                <v:group id="Group 25" o:spid="_x0000_s1028" style="position:absolute;left:359;width:21813;height:6986" coordorigin=",1875" coordsize="21813,6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Straight Connector 27" o:spid="_x0000_s1029" style="position:absolute;visibility:visible;mso-wrap-style:square" from="4957,3312" to="8386,7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5b9bd5 [3204]" strokeweight=".5pt">
                    <v:stroke joinstyle="miter"/>
                  </v:line>
                  <v:group id="Group 26" o:spid="_x0000_s1030" style="position:absolute;top:1875;width:21813;height:6989" coordorigin=",1875" coordsize="21813,6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Group 28" o:spid="_x0000_s1031" style="position:absolute;top:1875;width:21813;height:6989" coordorigin=",1875" coordsize="21813,6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" o:spid="_x0000_s1032" type="#_x0000_t202" style="position:absolute;top:7572;width:4089;height:11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" filled="f" stroked="f" strokeweight=".5pt">
                        <v:textbox inset="0,0,0,0">
                          <w:txbxContent>
                            <w:p w14:paraId="6304311A" w14:textId="77777777" w:rsidR="00733415" w:rsidRDefault="00733415" w:rsidP="0073341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Left (0,0)</w:t>
                              </w:r>
                            </w:p>
                          </w:txbxContent>
                        </v:textbox>
                      </v:shape>
                      <v:shape id="Text Box 10" o:spid="_x0000_s1033" type="#_x0000_t202" style="position:absolute;left:2197;top:1875;width:6045;height:1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" filled="f" stroked="f" strokeweight=".5pt">
                        <v:textbox inset="0,0,0,0">
                          <w:txbxContent>
                            <w:p w14:paraId="54856118" w14:textId="77777777" w:rsidR="00733415" w:rsidRDefault="00733415" w:rsidP="0073341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B (60,103.92)</w:t>
                              </w:r>
                            </w:p>
                          </w:txbxContent>
                        </v:textbox>
                      </v:shape>
                      <v:shape id="Text Box 11" o:spid="_x0000_s1034" type="#_x0000_t202" style="position:absolute;left:15971;top:7532;width:5842;height:13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" filled="f" stroked="f" strokeweight=".5pt">
                        <v:textbox inset="0,0,0,0">
                          <w:txbxContent>
                            <w:p w14:paraId="14527EA7" w14:textId="77777777" w:rsidR="00733415" w:rsidRDefault="00733415" w:rsidP="0073341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Right (240,0)</w:t>
                              </w:r>
                            </w:p>
                          </w:txbxContent>
                        </v:textbox>
                      </v:shape>
                      <v:shape id="Text Box 12" o:spid="_x0000_s1035" type="#_x0000_t202" style="position:absolute;left:8672;top:7571;width:4096;height:11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" filled="f" stroked="f" strokeweight=".5pt">
                        <v:textbox inset="0,0,0,0">
                          <w:txbxContent>
                            <w:p w14:paraId="6F0E3E89" w14:textId="77777777" w:rsidR="00733415" w:rsidRDefault="00733415" w:rsidP="0073341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C (120,0)</w:t>
                              </w:r>
                            </w:p>
                          </w:txbxContent>
                        </v:textbox>
                      </v:shape>
                      <v:shape id="Text Box 13" o:spid="_x0000_s1036" type="#_x0000_t202" style="position:absolute;left:11428;top:1875;width:6655;height:11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" filled="f" stroked="f" strokeweight=".5pt">
                        <v:textbox inset="0,0,0,0">
                          <w:txbxContent>
                            <w:p w14:paraId="6399323E" w14:textId="77777777" w:rsidR="00733415" w:rsidRDefault="00733415" w:rsidP="0073341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mbria" w:eastAsia="Calibri" w:hAnsi="Cambria"/>
                                  <w:sz w:val="16"/>
                                  <w:szCs w:val="16"/>
                                </w:rPr>
                                <w:t>D (180,103.92)</w:t>
                              </w:r>
                            </w:p>
                          </w:txbxContent>
                        </v:textbox>
                      </v:shape>
                      <v:line id="Straight Connector 39" o:spid="_x0000_s1037" style="position:absolute;flip:y;visibility:visible;mso-wrap-style:square" from="1373,3518" to="4880,7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" strokecolor="#5b9bd5 [3204]" strokeweight=".5pt">
                        <v:stroke joinstyle="miter"/>
                      </v:line>
                      <v:line id="Straight Connector 40" o:spid="_x0000_s1038" style="position:absolute;flip:y;visibility:visible;mso-wrap-style:square" from="1412,7377" to="8549,7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5b9bd5 [3204]" strokeweight=".5pt">
                        <v:stroke joinstyle="miter"/>
                      </v:line>
                      <v:line id="Straight Connector 42" o:spid="_x0000_s1039" style="position:absolute;flip:y;visibility:visible;mso-wrap-style:square" from="8555,3623" to="11879,7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jD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CoogjDxQAAANsAAAAP&#10;AAAAAAAAAAAAAAAAAAcCAABkcnMvZG93bnJldi54bWxQSwUGAAAAAAMAAwC3AAAA+QIAAAAA&#10;" strokecolor="#5b9bd5 [3204]" strokeweight=".5pt">
                        <v:stroke joinstyle="miter"/>
                      </v:line>
                      <v:line id="Straight Connector 43" o:spid="_x0000_s1040" style="position:absolute;flip:y;visibility:visible;mso-wrap-style:square" from="8555,7377" to="15658,7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5b9bd5 [3204]" strokeweight=".5pt">
                        <v:stroke joinstyle="miter"/>
                      </v:line>
                      <v:line id="Straight Connector 44" o:spid="_x0000_s1041" style="position:absolute;visibility:visible;mso-wrap-style:square" from="12202,3623" to="15662,7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akrxAAAANsAAAAPAAAAZHJzL2Rvd25yZXYueG1sRI/NasMw&#10;EITvhb6D2EJvtdw0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D/VqSvEAAAA2wAAAA8A&#10;AAAAAAAAAAAAAAAABwIAAGRycy9kb3ducmV2LnhtbFBLBQYAAAAAAwADALcAAAD4AgAAAAA=&#10;" strokecolor="#5b9bd5 [3204]" strokeweight=".5pt">
                        <v:stroke joinstyle="miter"/>
                      </v:line>
                    </v:group>
                    <v:oval id="Oval 29" o:spid="_x0000_s1042" style="position:absolute;left:1177;top:714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    <v:stroke joinstyle="miter"/>
                    </v:oval>
                    <v:oval id="Oval 30" o:spid="_x0000_s1043" style="position:absolute;left:15423;top:714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5b9bd5 [3204]" strokecolor="#1f4d78 [1604]" strokeweight="1pt">
                      <v:stroke joinstyle="miter"/>
                    </v:oval>
                    <v:oval id="Oval 31" o:spid="_x0000_s1044" style="position:absolute;left:8319;top:7142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5b9bd5 [3204]" strokecolor="#1f4d78 [1604]" strokeweight="1pt">
                      <v:stroke joinstyle="miter"/>
                    </v:oval>
                    <v:oval id="Oval 32" o:spid="_x0000_s1045" style="position:absolute;left:4744;top:318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5b9bd5 [3204]" strokecolor="#1f4d78 [1604]" strokeweight="1pt">
                      <v:stroke joinstyle="miter"/>
                    </v:oval>
                    <v:oval id="Oval 33" o:spid="_x0000_s1046" style="position:absolute;left:11812;top:3233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" fillcolor="#5b9bd5 [3204]" strokecolor="#1f4d78 [1604]" strokeweight="1pt">
                      <v:stroke joinstyle="miter"/>
                    </v:oval>
                  </v:group>
                </v:group>
                <v:line id="Straight Connector 45" o:spid="_x0000_s1047" style="position:absolute;visibility:visible;mso-wrap-style:square" from="5561,1538" to="12172,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5b9bd5 [3204]" strokeweight=".5pt">
                  <v:stroke joinstyle="miter"/>
                </v:line>
                <w10:wrap type="square"/>
              </v:group>
            </w:pict>
          </mc:Fallback>
        </mc:AlternateContent>
      </w:r>
    </w:p>
    <w:p w14:paraId="51E788E4" w14:textId="77777777" w:rsidR="008A7FED" w:rsidRDefault="008A7FED" w:rsidP="0048206A"/>
    <w:p w14:paraId="2B89135B" w14:textId="77777777" w:rsidR="008A7FED" w:rsidRDefault="008A7FED" w:rsidP="0048206A"/>
    <w:p w14:paraId="6E9B7A38" w14:textId="77777777" w:rsidR="008A7FED" w:rsidRDefault="008A7FED" w:rsidP="0048206A"/>
    <w:p w14:paraId="4379E656" w14:textId="77777777" w:rsidR="008A7FED" w:rsidRDefault="008A7FED" w:rsidP="0048206A"/>
    <w:p w14:paraId="7DB9771B" w14:textId="5DACA66F" w:rsidR="005B4D15" w:rsidRDefault="006D077C" w:rsidP="0048206A">
      <w:r>
        <w:t>My steps to create this graphic in Microsoft Word w</w:t>
      </w:r>
      <w:r w:rsidR="00733415">
        <w:t>ere</w:t>
      </w:r>
      <w:r>
        <w:t xml:space="preserve"> to:</w:t>
      </w:r>
    </w:p>
    <w:p w14:paraId="4F1B50D4" w14:textId="77777777" w:rsidR="006D077C" w:rsidRDefault="006D077C" w:rsidP="006D077C">
      <w:pPr>
        <w:pStyle w:val="ListParagraph"/>
        <w:numPr>
          <w:ilvl w:val="0"/>
          <w:numId w:val="11"/>
        </w:numPr>
      </w:pPr>
      <w:r>
        <w:t xml:space="preserve">From ribbon, Select - </w:t>
      </w:r>
      <w:proofErr w:type="spellStart"/>
      <w:r w:rsidRPr="00733415">
        <w:rPr>
          <w:i/>
        </w:rPr>
        <w:t>View→Gridlines</w:t>
      </w:r>
      <w:proofErr w:type="spellEnd"/>
      <w:r>
        <w:t xml:space="preserve"> (checked on Show panel)</w:t>
      </w:r>
      <w:r w:rsidR="0033382C">
        <w:t xml:space="preserve"> This helped me draw things to scale.  I just decided that each grid line represented 20 units.</w:t>
      </w:r>
    </w:p>
    <w:p w14:paraId="65F8B5E5" w14:textId="77777777" w:rsidR="00733415" w:rsidRDefault="00733415" w:rsidP="006D077C">
      <w:pPr>
        <w:pStyle w:val="ListParagraph"/>
        <w:numPr>
          <w:ilvl w:val="0"/>
          <w:numId w:val="11"/>
        </w:numPr>
      </w:pPr>
      <w:r>
        <w:t xml:space="preserve">From ribbon, Select – </w:t>
      </w:r>
      <w:proofErr w:type="spellStart"/>
      <w:r w:rsidRPr="00733415">
        <w:rPr>
          <w:i/>
        </w:rPr>
        <w:t>Insert→Shapes→Drawing</w:t>
      </w:r>
      <w:proofErr w:type="spellEnd"/>
      <w:r w:rsidRPr="00733415">
        <w:rPr>
          <w:i/>
        </w:rPr>
        <w:t xml:space="preserve"> Canvas</w:t>
      </w:r>
      <w:r>
        <w:t xml:space="preserve"> to create a rectangular region on my document where I can draw the truss.  I set the outline to a blue, thin line.</w:t>
      </w:r>
    </w:p>
    <w:p w14:paraId="11670D14" w14:textId="77777777" w:rsidR="00733415" w:rsidRDefault="006D077C" w:rsidP="00733415">
      <w:pPr>
        <w:pStyle w:val="ListParagraph"/>
        <w:numPr>
          <w:ilvl w:val="0"/>
          <w:numId w:val="11"/>
        </w:numPr>
      </w:pPr>
      <w:r>
        <w:t xml:space="preserve">From ribbon, Select – </w:t>
      </w:r>
      <w:proofErr w:type="spellStart"/>
      <w:r w:rsidRPr="00733415">
        <w:rPr>
          <w:i/>
        </w:rPr>
        <w:t>Insert→Shapes→Oval</w:t>
      </w:r>
      <w:proofErr w:type="spellEnd"/>
      <w:r>
        <w:t xml:space="preserve"> (draw circles at node points assuming an origin at node ‘Left’ with </w:t>
      </w:r>
      <w:r>
        <w:rPr>
          <w:i/>
        </w:rPr>
        <w:t>y</w:t>
      </w:r>
      <w:r>
        <w:t xml:space="preserve">-axis pointed up, </w:t>
      </w:r>
      <w:r>
        <w:rPr>
          <w:i/>
        </w:rPr>
        <w:t>x</w:t>
      </w:r>
      <w:r>
        <w:t>-axis pointed right.)</w:t>
      </w:r>
      <w:r w:rsidR="00733415">
        <w:t xml:space="preserve">  Note: the circles are drawn with a darkish blue outline with a lighter blue fill.  The width of the outline can be specified as can the colors of the line and the fill.</w:t>
      </w:r>
    </w:p>
    <w:p w14:paraId="396D678C" w14:textId="77777777" w:rsidR="00987B12" w:rsidRDefault="00733415" w:rsidP="00F869DB">
      <w:pPr>
        <w:pStyle w:val="ListParagraph"/>
        <w:numPr>
          <w:ilvl w:val="0"/>
          <w:numId w:val="11"/>
        </w:numPr>
      </w:pPr>
      <w:r>
        <w:t xml:space="preserve">From the ribbon, </w:t>
      </w:r>
      <w:r w:rsidRPr="00987B12">
        <w:rPr>
          <w:i/>
        </w:rPr>
        <w:t xml:space="preserve">Select – </w:t>
      </w:r>
      <w:proofErr w:type="spellStart"/>
      <w:r w:rsidRPr="00987B12">
        <w:rPr>
          <w:i/>
        </w:rPr>
        <w:t>Insert→Shapes→Line</w:t>
      </w:r>
      <w:proofErr w:type="spellEnd"/>
      <w:r>
        <w:t xml:space="preserve"> (draw the line segments connecting the nodes according to the truss report).  </w:t>
      </w:r>
      <w:r w:rsidR="00987B12">
        <w:t xml:space="preserve">The line segments are </w:t>
      </w:r>
      <w:r>
        <w:t>blue in c</w:t>
      </w:r>
      <w:r w:rsidR="00987B12">
        <w:t>olor and I can select the width.</w:t>
      </w:r>
    </w:p>
    <w:p w14:paraId="352A30F0" w14:textId="77777777" w:rsidR="00733415" w:rsidRDefault="00733415" w:rsidP="00F869DB">
      <w:pPr>
        <w:pStyle w:val="ListParagraph"/>
        <w:numPr>
          <w:ilvl w:val="0"/>
          <w:numId w:val="11"/>
        </w:numPr>
      </w:pPr>
      <w:r>
        <w:t xml:space="preserve">Finally, I labeled my nodes by </w:t>
      </w:r>
      <w:proofErr w:type="spellStart"/>
      <w:r w:rsidRPr="00987B12">
        <w:rPr>
          <w:i/>
        </w:rPr>
        <w:t>Insert→Shapes→Text</w:t>
      </w:r>
      <w:proofErr w:type="spellEnd"/>
      <w:r w:rsidRPr="00987B12">
        <w:rPr>
          <w:i/>
        </w:rPr>
        <w:t xml:space="preserve"> Box</w:t>
      </w:r>
      <w:r>
        <w:t xml:space="preserve">. </w:t>
      </w:r>
    </w:p>
    <w:p w14:paraId="2EA4412E" w14:textId="77777777" w:rsidR="00987B12" w:rsidRDefault="00987B12" w:rsidP="00987B12"/>
    <w:p w14:paraId="6E653AF4" w14:textId="36864E4E" w:rsidR="00987B12" w:rsidRDefault="00987B12" w:rsidP="00987B12">
      <w:r>
        <w:t>No doubt, if you were to draw the same truss by hand using a box of colored pencils, you could reproduce a reasonable sketch with the nodes represented by shaded blue circles and blue lines and black text.  If your colored pencils were mechanical, you might want a range of lead sizes to draw lines of different width to make your art look better.</w:t>
      </w:r>
    </w:p>
    <w:p w14:paraId="3C939A27" w14:textId="77777777" w:rsidR="00764CCB" w:rsidRDefault="00764CCB" w:rsidP="00987B12"/>
    <w:p w14:paraId="058D9939" w14:textId="77777777" w:rsidR="00764CCB" w:rsidRDefault="00764CCB" w:rsidP="00987B12"/>
    <w:p w14:paraId="243BC506" w14:textId="77777777" w:rsidR="00987B12" w:rsidRDefault="00987B12" w:rsidP="00987B12"/>
    <w:p w14:paraId="24023C31" w14:textId="77777777" w:rsidR="00987B12" w:rsidRDefault="00987B12" w:rsidP="00987B12">
      <w:r>
        <w:rPr>
          <w:b/>
        </w:rPr>
        <w:t>LED displays</w:t>
      </w:r>
      <w:r>
        <w:t>:</w:t>
      </w:r>
    </w:p>
    <w:p w14:paraId="04CBE272" w14:textId="77777777" w:rsidR="001D0EAE" w:rsidRPr="001D0EAE" w:rsidRDefault="001D0EAE" w:rsidP="00987B12">
      <w:pPr>
        <w:rPr>
          <w:i/>
        </w:rPr>
      </w:pPr>
      <w:r>
        <w:rPr>
          <w:i/>
        </w:rPr>
        <w:t>pixels</w:t>
      </w:r>
    </w:p>
    <w:p w14:paraId="1CBADD33" w14:textId="7ED20297" w:rsidR="001D0EAE" w:rsidRDefault="00987B12" w:rsidP="00987B12">
      <w:r>
        <w:t>When a computer draws graphics (we will restrict our attention to 2-D drawings on your screen), it is really illuminating (or dimming) a pattern of small light patches (pixels) arranged in a 2-D grid.  Granted, the pixels are very small and our human eyes often can’t see this underlying structure of a LED (light emitting diode) display.  It turns out that there are actually 3, side-by-side grids of LED’s, one is Red, one is Green, and o</w:t>
      </w:r>
      <w:r w:rsidR="001D0EAE">
        <w:t xml:space="preserve">ne is Blue.  By controlling </w:t>
      </w:r>
      <w:r>
        <w:t>brightness of three adjacent Red, Green and Blue</w:t>
      </w:r>
      <w:r w:rsidR="001D0EAE">
        <w:t xml:space="preserve"> LED’s, one may obtain any color for the pixel (remember the color wheel from art class).  Our eyes and brain actually</w:t>
      </w:r>
      <w:r w:rsidR="00F34F01">
        <w:t xml:space="preserve"> </w:t>
      </w:r>
      <w:r w:rsidR="001D0EAE">
        <w:t>do the color blending and we see a continuous spectrum of colors.  So, to draw a line on a computer screen, we need to tell the graphics card of the computer exactly which pixels to illuminate and how much.</w:t>
      </w:r>
    </w:p>
    <w:p w14:paraId="47C4A054" w14:textId="77777777" w:rsidR="001D0EAE" w:rsidRDefault="001D0EAE" w:rsidP="00987B12"/>
    <w:p w14:paraId="5D479633" w14:textId="77777777" w:rsidR="001D0EAE" w:rsidRDefault="001D0EAE" w:rsidP="00987B12">
      <w:r>
        <w:rPr>
          <w:i/>
        </w:rPr>
        <w:t>coordinates</w:t>
      </w:r>
    </w:p>
    <w:p w14:paraId="1E59FAA5" w14:textId="77777777" w:rsidR="002B715E" w:rsidRDefault="001D0EAE" w:rsidP="00987B12">
      <w:r>
        <w:t xml:space="preserve">Since the array of pixels is inherently 2-dimensional and the physical monitor has a certain number of pixels wide × pixels tall, we can specify </w:t>
      </w:r>
      <w:r w:rsidR="002B715E">
        <w:t>a pixel location with two coordinates (</w:t>
      </w:r>
      <w:proofErr w:type="spellStart"/>
      <w:r w:rsidR="002B715E">
        <w:rPr>
          <w:i/>
        </w:rPr>
        <w:t>n</w:t>
      </w:r>
      <w:r w:rsidR="002B715E">
        <w:rPr>
          <w:i/>
          <w:vertAlign w:val="subscript"/>
        </w:rPr>
        <w:t>x</w:t>
      </w:r>
      <w:proofErr w:type="spellEnd"/>
      <w:r w:rsidR="002B715E">
        <w:t xml:space="preserve">, </w:t>
      </w:r>
      <w:proofErr w:type="spellStart"/>
      <w:r w:rsidR="002B715E">
        <w:rPr>
          <w:i/>
        </w:rPr>
        <w:t>n</w:t>
      </w:r>
      <w:r w:rsidR="002B715E">
        <w:rPr>
          <w:i/>
          <w:vertAlign w:val="subscript"/>
        </w:rPr>
        <w:t>y</w:t>
      </w:r>
      <w:proofErr w:type="spellEnd"/>
      <w:r w:rsidR="002B715E">
        <w:t>).  Our intuition (and previous experience) as engineers and students of mathematics is that a logical reference pixel (</w:t>
      </w:r>
      <w:r w:rsidR="002B715E">
        <w:rPr>
          <w:i/>
        </w:rPr>
        <w:t>origin</w:t>
      </w:r>
      <w:r w:rsidR="002B715E">
        <w:t>) would be the bottom left of the display screen and that we should use a right-handed coordinate system.  Of course, we could have a global origin/coordinate system (associated with the physical computer screen) and a floating/local coordinate system (associated with a window, button, group box, etc.) to make it easier to specify points.</w:t>
      </w:r>
    </w:p>
    <w:p w14:paraId="7CF156CB" w14:textId="77777777" w:rsidR="002B715E" w:rsidRDefault="002B715E" w:rsidP="00987B12"/>
    <w:p w14:paraId="519B9531" w14:textId="7D46206B" w:rsidR="002B715E" w:rsidRDefault="002B715E" w:rsidP="00987B12">
      <w:r>
        <w:rPr>
          <w:b/>
        </w:rPr>
        <w:t>A HUGE POINT OF CONFUSION</w:t>
      </w:r>
      <w:r>
        <w:t xml:space="preserve"> for most of us is that the origin for drawing with computers is actually at the top-left of the screen/canvas and the orientation of the </w:t>
      </w:r>
      <w:r>
        <w:rPr>
          <w:i/>
        </w:rPr>
        <w:t>y</w:t>
      </w:r>
      <w:r>
        <w:t xml:space="preserve">-axis is pointed downward while the </w:t>
      </w:r>
      <w:r>
        <w:rPr>
          <w:i/>
        </w:rPr>
        <w:t>x</w:t>
      </w:r>
      <w:r>
        <w:t xml:space="preserve">-axis still points to the right.  The reason for this is historical and related to the way original displays (called cathode ray tubes, or CRTs) scanned an electron </w:t>
      </w:r>
      <w:r w:rsidR="008A7FED">
        <w:t xml:space="preserve">beam </w:t>
      </w:r>
      <w:r>
        <w:t>from top to bottom of a screen to create an image.  Like much in computer science, this original coordinate system has persisted and can be a source of frustration for beginners.</w:t>
      </w:r>
    </w:p>
    <w:p w14:paraId="58B764EC" w14:textId="77777777" w:rsidR="002B715E" w:rsidRDefault="002B715E" w:rsidP="00987B12"/>
    <w:p w14:paraId="0EA78FB3" w14:textId="77777777" w:rsidR="001D0EAE" w:rsidRDefault="002B715E" w:rsidP="00987B12">
      <w:r>
        <w:t xml:space="preserve">The FACT that the display is inherently digital (coordinates are integers) with an upside-down </w:t>
      </w:r>
      <w:r>
        <w:rPr>
          <w:i/>
        </w:rPr>
        <w:t>y</w:t>
      </w:r>
      <w:r>
        <w:t xml:space="preserve">-axis is not insurmountable, because we can estimate floating point coordinates with integers and get good results if the pixels are small.  Likewise, a simple transformation of coordinates can be done to ‘flip’ the </w:t>
      </w:r>
      <w:r>
        <w:rPr>
          <w:i/>
        </w:rPr>
        <w:t>y</w:t>
      </w:r>
      <w:r>
        <w:t xml:space="preserve">-axis </w:t>
      </w:r>
      <w:r w:rsidR="0033382C">
        <w:t>to specify points on the screen after you have done your calculations.</w:t>
      </w:r>
    </w:p>
    <w:p w14:paraId="07F3CC15" w14:textId="5D781370" w:rsidR="00C00BBA" w:rsidRDefault="00C00BBA" w:rsidP="00987B12"/>
    <w:p w14:paraId="628EA45A" w14:textId="77777777" w:rsidR="00E41C91" w:rsidRDefault="00E41C91" w:rsidP="00987B12"/>
    <w:p w14:paraId="2EE8FFBF" w14:textId="77777777" w:rsidR="00C00BBA" w:rsidRDefault="00C00BBA" w:rsidP="00987B12"/>
    <w:p w14:paraId="3BA80C1E" w14:textId="77777777" w:rsidR="00C00BBA" w:rsidRPr="004C2FC9" w:rsidRDefault="00C00BBA" w:rsidP="00987B12"/>
    <w:p w14:paraId="38E5AA8C" w14:textId="223E3EB8" w:rsidR="004C2FC9" w:rsidRDefault="004C2FC9" w:rsidP="00987B12"/>
    <w:p w14:paraId="5DCC99EB" w14:textId="77777777" w:rsidR="004C2FC9" w:rsidRPr="0008093F" w:rsidRDefault="004C2FC9" w:rsidP="00987B12"/>
    <w:p w14:paraId="0D39BD24" w14:textId="77777777" w:rsidR="003C4B2F" w:rsidRPr="003C4B2F" w:rsidRDefault="003C4B2F" w:rsidP="00987B12"/>
    <w:sectPr w:rsidR="003C4B2F" w:rsidRPr="003C4B2F" w:rsidSect="00903F8F">
      <w:head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B0D1" w14:textId="77777777" w:rsidR="00903F8F" w:rsidRDefault="00903F8F" w:rsidP="0048206A">
      <w:r>
        <w:separator/>
      </w:r>
    </w:p>
  </w:endnote>
  <w:endnote w:type="continuationSeparator" w:id="0">
    <w:p w14:paraId="5499F4AE" w14:textId="77777777" w:rsidR="00903F8F" w:rsidRDefault="00903F8F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BDDF" w14:textId="77777777" w:rsidR="00903F8F" w:rsidRDefault="00903F8F" w:rsidP="0048206A">
      <w:r>
        <w:separator/>
      </w:r>
    </w:p>
  </w:footnote>
  <w:footnote w:type="continuationSeparator" w:id="0">
    <w:p w14:paraId="05E26A4E" w14:textId="77777777" w:rsidR="00903F8F" w:rsidRDefault="00903F8F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A4BF" w14:textId="468A8DCA" w:rsidR="0048206A" w:rsidRDefault="00C80131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MAE 3403</w:t>
    </w:r>
    <w:r>
      <w:tab/>
      <w:t>Week 1</w:t>
    </w:r>
    <w:r w:rsidR="008A7FED">
      <w:t>1</w:t>
    </w:r>
    <w:r w:rsidR="005C3909">
      <w:t xml:space="preserve"> – </w:t>
    </w:r>
    <w:r w:rsidR="008A7FED">
      <w:t>Graphics View Classes</w:t>
    </w:r>
    <w:r w:rsidR="0048206A">
      <w:tab/>
      <w:t>SP 202</w:t>
    </w:r>
    <w:r w:rsidR="00444AA7">
      <w:t>4</w:t>
    </w:r>
    <w:r w:rsidR="0048206A">
      <w:t>, SMAY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716B"/>
    <w:multiLevelType w:val="hybridMultilevel"/>
    <w:tmpl w:val="E8D84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153B8"/>
    <w:multiLevelType w:val="hybridMultilevel"/>
    <w:tmpl w:val="EFDC49DC"/>
    <w:lvl w:ilvl="0" w:tplc="01D49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C093C"/>
    <w:multiLevelType w:val="hybridMultilevel"/>
    <w:tmpl w:val="5128CC8E"/>
    <w:lvl w:ilvl="0" w:tplc="4F4A2C4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06A8F"/>
    <w:multiLevelType w:val="hybridMultilevel"/>
    <w:tmpl w:val="2E40CAA0"/>
    <w:lvl w:ilvl="0" w:tplc="1748AA7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041BF"/>
    <w:multiLevelType w:val="hybridMultilevel"/>
    <w:tmpl w:val="FEA6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E1536"/>
    <w:multiLevelType w:val="hybridMultilevel"/>
    <w:tmpl w:val="95AA0C08"/>
    <w:lvl w:ilvl="0" w:tplc="6E121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9E64C7"/>
    <w:multiLevelType w:val="hybridMultilevel"/>
    <w:tmpl w:val="5D6ECDD2"/>
    <w:lvl w:ilvl="0" w:tplc="B27260B4">
      <w:start w:val="1"/>
      <w:numFmt w:val="decimal"/>
      <w:lvlText w:val="%1."/>
      <w:lvlJc w:val="left"/>
      <w:pPr>
        <w:ind w:left="720" w:hanging="360"/>
      </w:pPr>
      <w:rPr>
        <w:rFonts w:ascii="Cambria" w:hAnsi="Cambr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94759"/>
    <w:multiLevelType w:val="hybridMultilevel"/>
    <w:tmpl w:val="307EC716"/>
    <w:lvl w:ilvl="0" w:tplc="903A7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474563">
    <w:abstractNumId w:val="2"/>
  </w:num>
  <w:num w:numId="2" w16cid:durableId="1205950772">
    <w:abstractNumId w:val="11"/>
  </w:num>
  <w:num w:numId="3" w16cid:durableId="983198919">
    <w:abstractNumId w:val="5"/>
  </w:num>
  <w:num w:numId="4" w16cid:durableId="839734394">
    <w:abstractNumId w:val="1"/>
  </w:num>
  <w:num w:numId="5" w16cid:durableId="1657417979">
    <w:abstractNumId w:val="8"/>
  </w:num>
  <w:num w:numId="6" w16cid:durableId="2116170147">
    <w:abstractNumId w:val="7"/>
  </w:num>
  <w:num w:numId="7" w16cid:durableId="141891322">
    <w:abstractNumId w:val="9"/>
  </w:num>
  <w:num w:numId="8" w16cid:durableId="374935837">
    <w:abstractNumId w:val="6"/>
  </w:num>
  <w:num w:numId="9" w16cid:durableId="174812869">
    <w:abstractNumId w:val="10"/>
  </w:num>
  <w:num w:numId="10" w16cid:durableId="437677593">
    <w:abstractNumId w:val="0"/>
  </w:num>
  <w:num w:numId="11" w16cid:durableId="406417734">
    <w:abstractNumId w:val="4"/>
  </w:num>
  <w:num w:numId="12" w16cid:durableId="1834683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419B0"/>
    <w:rsid w:val="000514F7"/>
    <w:rsid w:val="0007651C"/>
    <w:rsid w:val="0008093F"/>
    <w:rsid w:val="00084383"/>
    <w:rsid w:val="000868A9"/>
    <w:rsid w:val="0008777A"/>
    <w:rsid w:val="00091718"/>
    <w:rsid w:val="000A515C"/>
    <w:rsid w:val="000B5AC3"/>
    <w:rsid w:val="001C3A12"/>
    <w:rsid w:val="001D0EAE"/>
    <w:rsid w:val="001D35DE"/>
    <w:rsid w:val="001E2325"/>
    <w:rsid w:val="001F392A"/>
    <w:rsid w:val="0024330D"/>
    <w:rsid w:val="002613BD"/>
    <w:rsid w:val="002A5950"/>
    <w:rsid w:val="002B244B"/>
    <w:rsid w:val="002B715E"/>
    <w:rsid w:val="002D0CA1"/>
    <w:rsid w:val="002D1D4B"/>
    <w:rsid w:val="0033382C"/>
    <w:rsid w:val="00356105"/>
    <w:rsid w:val="003C4ACD"/>
    <w:rsid w:val="003C4B2F"/>
    <w:rsid w:val="00444AA7"/>
    <w:rsid w:val="00476266"/>
    <w:rsid w:val="0048206A"/>
    <w:rsid w:val="0048596A"/>
    <w:rsid w:val="004A144F"/>
    <w:rsid w:val="004C2FC9"/>
    <w:rsid w:val="004F4C7A"/>
    <w:rsid w:val="005125F8"/>
    <w:rsid w:val="005454E2"/>
    <w:rsid w:val="00564B51"/>
    <w:rsid w:val="00576A6B"/>
    <w:rsid w:val="005B4D15"/>
    <w:rsid w:val="005C3909"/>
    <w:rsid w:val="005D08E3"/>
    <w:rsid w:val="005E677F"/>
    <w:rsid w:val="00686FD3"/>
    <w:rsid w:val="006C05A2"/>
    <w:rsid w:val="006D077C"/>
    <w:rsid w:val="006D7C57"/>
    <w:rsid w:val="006F7137"/>
    <w:rsid w:val="00733415"/>
    <w:rsid w:val="00734F9F"/>
    <w:rsid w:val="007472E3"/>
    <w:rsid w:val="00764CCB"/>
    <w:rsid w:val="00793823"/>
    <w:rsid w:val="007D2AD8"/>
    <w:rsid w:val="007F5D32"/>
    <w:rsid w:val="0080003C"/>
    <w:rsid w:val="00823788"/>
    <w:rsid w:val="00831EF9"/>
    <w:rsid w:val="008A7FED"/>
    <w:rsid w:val="008D37CB"/>
    <w:rsid w:val="00903F8F"/>
    <w:rsid w:val="00912614"/>
    <w:rsid w:val="00924451"/>
    <w:rsid w:val="00961033"/>
    <w:rsid w:val="00987B12"/>
    <w:rsid w:val="00992340"/>
    <w:rsid w:val="00995EBE"/>
    <w:rsid w:val="00996E1F"/>
    <w:rsid w:val="009B3628"/>
    <w:rsid w:val="009E51EE"/>
    <w:rsid w:val="009F4817"/>
    <w:rsid w:val="00A42FFE"/>
    <w:rsid w:val="00A87EAC"/>
    <w:rsid w:val="00A95404"/>
    <w:rsid w:val="00A97818"/>
    <w:rsid w:val="00AB0FAA"/>
    <w:rsid w:val="00AB4831"/>
    <w:rsid w:val="00AC70B1"/>
    <w:rsid w:val="00AD3213"/>
    <w:rsid w:val="00AF4228"/>
    <w:rsid w:val="00B422A7"/>
    <w:rsid w:val="00B64CAD"/>
    <w:rsid w:val="00BF0B41"/>
    <w:rsid w:val="00BF321C"/>
    <w:rsid w:val="00C00BBA"/>
    <w:rsid w:val="00C4023D"/>
    <w:rsid w:val="00C66B33"/>
    <w:rsid w:val="00C80131"/>
    <w:rsid w:val="00CB4CD2"/>
    <w:rsid w:val="00CD4808"/>
    <w:rsid w:val="00CF38C8"/>
    <w:rsid w:val="00D51850"/>
    <w:rsid w:val="00DD6851"/>
    <w:rsid w:val="00DE3ACA"/>
    <w:rsid w:val="00E04185"/>
    <w:rsid w:val="00E07021"/>
    <w:rsid w:val="00E41C91"/>
    <w:rsid w:val="00E76025"/>
    <w:rsid w:val="00EA54AA"/>
    <w:rsid w:val="00EA700C"/>
    <w:rsid w:val="00EC5155"/>
    <w:rsid w:val="00F323A0"/>
    <w:rsid w:val="00F34F01"/>
    <w:rsid w:val="00F55639"/>
    <w:rsid w:val="00F80037"/>
    <w:rsid w:val="00FB0FA9"/>
    <w:rsid w:val="00FC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05C07"/>
  <w15:chartTrackingRefBased/>
  <w15:docId w15:val="{AEB132BF-2771-42E7-B3B5-EE78BC03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909"/>
    <w:pPr>
      <w:keepNext/>
      <w:keepLines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3909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ourier New" w:hAnsi="Courier New"/>
      <w:i/>
      <w:color w:val="BFBFBF" w:themeColor="background1" w:themeShade="BF"/>
      <w:sz w:val="24"/>
    </w:rPr>
  </w:style>
  <w:style w:type="paragraph" w:customStyle="1" w:styleId="Pythonkeyword">
    <w:name w:val="Python keyword"/>
    <w:next w:val="Normal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48596A"/>
    <w:pPr>
      <w:tabs>
        <w:tab w:val="center" w:pos="5800"/>
        <w:tab w:val="right" w:pos="10800"/>
      </w:tabs>
      <w:ind w:left="810" w:hanging="810"/>
    </w:pPr>
  </w:style>
  <w:style w:type="character" w:customStyle="1" w:styleId="MTDisplayEquationChar">
    <w:name w:val="MTDisplayEquation Char"/>
    <w:basedOn w:val="DefaultParagraphFont"/>
    <w:link w:val="MTDisplayEquation"/>
    <w:rsid w:val="0048596A"/>
    <w:rPr>
      <w:rFonts w:ascii="Cambria" w:hAnsi="Cambria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D321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A12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80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may\Documents\Custom%20Office%20Templates\MAE3403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MAE3403-Template.dotx</Template>
  <TotalTime>298</TotalTime>
  <Pages>2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8</cp:revision>
  <dcterms:created xsi:type="dcterms:W3CDTF">2021-04-05T19:37:00Z</dcterms:created>
  <dcterms:modified xsi:type="dcterms:W3CDTF">2024-04-08T21:00:00Z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